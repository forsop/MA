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96E56" w14:textId="2AA02A85" w:rsidR="00820379" w:rsidRPr="0049777C" w:rsidRDefault="00820379" w:rsidP="00820379">
      <w:pPr>
        <w:rPr>
          <w:color w:val="0072C6" w:themeColor="accent1"/>
        </w:rPr>
      </w:pPr>
      <w:r>
        <w:t>Sehr geehrter Herr/Frau ...,</w:t>
      </w:r>
    </w:p>
    <w:p w14:paraId="6B5AA990" w14:textId="151CD481" w:rsidR="00820379" w:rsidRDefault="00820379" w:rsidP="00820379">
      <w:r w:rsidRPr="00F901F9">
        <w:t xml:space="preserve">mein Name ist </w:t>
      </w:r>
      <w:r>
        <w:t xml:space="preserve">Sophia </w:t>
      </w:r>
      <w:proofErr w:type="spellStart"/>
      <w:r>
        <w:t>Forstner</w:t>
      </w:r>
      <w:proofErr w:type="spellEnd"/>
      <w:r w:rsidRPr="00F901F9">
        <w:t xml:space="preserve"> </w:t>
      </w:r>
      <w:r>
        <w:t xml:space="preserve">und ich bin Studentin der Betriebswirtschaftslehre im Master </w:t>
      </w:r>
      <w:r w:rsidRPr="00F901F9">
        <w:t xml:space="preserve">an der </w:t>
      </w:r>
      <w:r>
        <w:t>Ludwig-Maximilians-Universität München</w:t>
      </w:r>
      <w:r w:rsidRPr="00F901F9">
        <w:t>.</w:t>
      </w:r>
      <w:r>
        <w:t xml:space="preserve"> Das </w:t>
      </w:r>
      <w:r w:rsidRPr="00F901F9">
        <w:t xml:space="preserve">Institut </w:t>
      </w:r>
      <w:r>
        <w:t xml:space="preserve">für Internet Business </w:t>
      </w:r>
      <w:proofErr w:type="spellStart"/>
      <w:r>
        <w:t>and</w:t>
      </w:r>
      <w:proofErr w:type="spellEnd"/>
      <w:r>
        <w:t xml:space="preserve"> Internet Services führt </w:t>
      </w:r>
      <w:r w:rsidR="00374636" w:rsidRPr="00374636">
        <w:t>derzeit ein Forschungsprojekt zur Motivationssteigerung für umweltfreundliches Verhaltens am Arbeitsplatz durch.</w:t>
      </w:r>
    </w:p>
    <w:p w14:paraId="66FE2152" w14:textId="2E492D79" w:rsidR="00820379" w:rsidRDefault="003700CE" w:rsidP="00820379">
      <w:r>
        <w:t>In diesem Rahmen</w:t>
      </w:r>
      <w:r w:rsidR="00820379">
        <w:t xml:space="preserve"> wird </w:t>
      </w:r>
      <w:r w:rsidR="0049777C">
        <w:t>auch</w:t>
      </w:r>
      <w:r>
        <w:t xml:space="preserve"> </w:t>
      </w:r>
      <w:r w:rsidR="00820379">
        <w:t xml:space="preserve">erforscht, </w:t>
      </w:r>
      <w:r>
        <w:t xml:space="preserve">wie sich der Einsatz von </w:t>
      </w:r>
      <w:r w:rsidR="00820379">
        <w:t xml:space="preserve">Informationssystemen im Kontext der Nachhaltigkeit (Green IT/IS) </w:t>
      </w:r>
      <w:r w:rsidR="00374636">
        <w:t xml:space="preserve">in Organisationen auswirkt. </w:t>
      </w:r>
      <w:r w:rsidR="00374636" w:rsidRPr="00374636">
        <w:t>Die theoretischen Erkenntnisse sollen um Erfahrungen aus der Praxis ergänzt werden indem Expertinnen und Experten befragt werden.</w:t>
      </w:r>
    </w:p>
    <w:p w14:paraId="01AE4A89" w14:textId="1C1C65A2" w:rsidR="00820379" w:rsidRPr="00F901F9" w:rsidRDefault="00820379" w:rsidP="00820379">
      <w:r w:rsidRPr="00923AFB">
        <w:t xml:space="preserve">Ich </w:t>
      </w:r>
      <w:proofErr w:type="spellStart"/>
      <w:r w:rsidRPr="00923AFB">
        <w:t>würde</w:t>
      </w:r>
      <w:proofErr w:type="spellEnd"/>
      <w:r w:rsidRPr="00923AFB">
        <w:t xml:space="preserve"> mich sehr freuen, wenn auch Sie Ihre Expertise mit </w:t>
      </w:r>
      <w:r>
        <w:t>uns</w:t>
      </w:r>
      <w:r w:rsidR="003700CE">
        <w:t xml:space="preserve"> teilen</w:t>
      </w:r>
      <w:r w:rsidRPr="00F901F9">
        <w:t xml:space="preserve">. </w:t>
      </w:r>
      <w:r w:rsidR="003700CE">
        <w:t xml:space="preserve">In diesem Fall würde ich Ihnen </w:t>
      </w:r>
      <w:r w:rsidRPr="00F901F9">
        <w:t>einen Interviewleitfaden zukommen lassen</w:t>
      </w:r>
      <w:r w:rsidRPr="00252774">
        <w:t xml:space="preserve"> </w:t>
      </w:r>
      <w:r>
        <w:t xml:space="preserve">und </w:t>
      </w:r>
      <w:r w:rsidR="003700CE">
        <w:t xml:space="preserve">mit Ihnen </w:t>
      </w:r>
      <w:r w:rsidRPr="00252774">
        <w:t xml:space="preserve">einen Termin </w:t>
      </w:r>
      <w:r>
        <w:t>für das Gespräch vereinbaren</w:t>
      </w:r>
      <w:r w:rsidRPr="00F901F9">
        <w:t>.</w:t>
      </w:r>
    </w:p>
    <w:p w14:paraId="166E190D" w14:textId="48624A4E" w:rsidR="00820379" w:rsidRDefault="0039348E" w:rsidP="00820379">
      <w:pPr>
        <w:rPr>
          <w:color w:val="0072C6" w:themeColor="accent1"/>
        </w:rPr>
      </w:pPr>
      <w:r>
        <w:t>Falls</w:t>
      </w:r>
      <w:r w:rsidR="00820379" w:rsidRPr="00F901F9">
        <w:t xml:space="preserve"> Sie weitere Fragen zu dem Projekt haben, kontaktieren Sie mic</w:t>
      </w:r>
      <w:r w:rsidR="0049777C">
        <w:t xml:space="preserve">h </w:t>
      </w:r>
      <w:r w:rsidR="00820379" w:rsidRPr="00F901F9">
        <w:t xml:space="preserve">gerne jederzeit unter </w:t>
      </w:r>
      <w:hyperlink r:id="rId9" w:history="1">
        <w:r w:rsidR="00820379" w:rsidRPr="004865E6">
          <w:rPr>
            <w:rStyle w:val="Link"/>
          </w:rPr>
          <w:t>Sophia.Forstner@campus.lmu.de</w:t>
        </w:r>
      </w:hyperlink>
      <w:r w:rsidR="00820379">
        <w:t xml:space="preserve">. </w:t>
      </w:r>
    </w:p>
    <w:p w14:paraId="54278A5B" w14:textId="5B44E34C" w:rsidR="0049777C" w:rsidRDefault="00820379" w:rsidP="0049777C">
      <w:r w:rsidRPr="003759D6">
        <w:t>Mit freundlichen Grüßen,</w:t>
      </w:r>
      <w:r w:rsidR="003700CE">
        <w:br/>
      </w:r>
      <w:r w:rsidRPr="003759D6">
        <w:t xml:space="preserve">Sophia </w:t>
      </w:r>
      <w:proofErr w:type="spellStart"/>
      <w:r w:rsidRPr="003759D6">
        <w:t>Forstner</w:t>
      </w:r>
      <w:proofErr w:type="spellEnd"/>
    </w:p>
    <w:p w14:paraId="725BDB42" w14:textId="356DCD15" w:rsidR="0049777C" w:rsidRPr="0049777C" w:rsidRDefault="0049777C" w:rsidP="0049777C">
      <w:pPr>
        <w:rPr>
          <w:color w:val="0072C6" w:themeColor="accent1"/>
        </w:rPr>
      </w:pPr>
      <w:proofErr w:type="gramStart"/>
      <w:r>
        <w:rPr>
          <w:color w:val="0072C6" w:themeColor="accent1"/>
        </w:rPr>
        <w:t>Adresse..</w:t>
      </w:r>
      <w:proofErr w:type="gramEnd"/>
    </w:p>
    <w:p w14:paraId="17B1682F" w14:textId="5B0FC584" w:rsidR="00820379" w:rsidRPr="00C620F8" w:rsidRDefault="00820379" w:rsidP="00820379">
      <w:pPr>
        <w:pStyle w:val="StandardWeb"/>
        <w:spacing w:line="276" w:lineRule="auto"/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</w:pPr>
      <w:r w:rsidRPr="00820379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 xml:space="preserve">Was ist das Thema des Interviews? </w:t>
      </w:r>
      <w:r w:rsidR="0049777C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>Thema ist der</w:t>
      </w:r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 Einsatz von Green IT/IS </w:t>
      </w:r>
      <w:r w:rsidR="0039348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in Organisationen </w:t>
      </w:r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und deren Auswirkung </w:t>
      </w:r>
      <w:r w:rsidR="0049777C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auf </w:t>
      </w:r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>die Emissionsleistung und die wirtschaftliche Entwicklung von Unternehmen.</w:t>
      </w:r>
    </w:p>
    <w:p w14:paraId="2927CD71" w14:textId="5FA8FC0D" w:rsidR="00820379" w:rsidRPr="00C620F8" w:rsidRDefault="003700CE" w:rsidP="00820379">
      <w:pPr>
        <w:pStyle w:val="StandardWeb"/>
        <w:spacing w:line="276" w:lineRule="auto"/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</w:pPr>
      <w:r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>Warum s</w:t>
      </w:r>
      <w:r w:rsidR="00820379" w:rsidRPr="00820379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>ind Sie der</w:t>
      </w:r>
      <w:r w:rsidR="00C620F8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>/die</w:t>
      </w:r>
      <w:r w:rsidR="00820379" w:rsidRPr="00820379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 xml:space="preserve"> richtige Experte</w:t>
      </w:r>
      <w:r w:rsidR="00C620F8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>/Expertin</w:t>
      </w:r>
      <w:r w:rsidR="00820379" w:rsidRPr="00820379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 xml:space="preserve">? </w:t>
      </w:r>
      <w:r w:rsidR="00820379" w:rsidRPr="003700CE">
        <w:rPr>
          <w:rFonts w:asciiTheme="minorHAnsi" w:hAnsiTheme="minorHAnsi" w:cstheme="minorBidi"/>
          <w:i/>
          <w:color w:val="7F7F7F" w:themeColor="text1" w:themeTint="80"/>
          <w:sz w:val="22"/>
          <w:szCs w:val="22"/>
          <w:lang w:eastAsia="ja-JP" w:bidi="de-DE"/>
        </w:rPr>
        <w:t>WARUM spreche ich denjenigen an? Kurz auf das Beratungsfeld, Produkt, die Person selbst etc. eingehen. 1 Satz.</w:t>
      </w:r>
    </w:p>
    <w:p w14:paraId="69F1D3F0" w14:textId="32695EFB" w:rsidR="00820379" w:rsidRPr="00C620F8" w:rsidRDefault="00820379" w:rsidP="00820379">
      <w:pPr>
        <w:pStyle w:val="StandardWeb"/>
        <w:spacing w:line="276" w:lineRule="auto"/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</w:pPr>
      <w:r w:rsidRPr="00820379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 xml:space="preserve">In welchem Zeitraum soll das Interview stattfinden? </w:t>
      </w:r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>Mai 2017 – August 2017</w:t>
      </w:r>
      <w:r w:rsid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br/>
      </w:r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Bei </w:t>
      </w:r>
      <w:r w:rsidR="0049777C"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>gewünschter</w:t>
      </w:r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 Abweichung von diesem Zeitraum kommen Sie gerne einfach kurz auf mich </w:t>
      </w:r>
      <w:r w:rsidR="0049777C"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>zurück</w:t>
      </w:r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. </w:t>
      </w:r>
    </w:p>
    <w:p w14:paraId="60F984C1" w14:textId="27EE2729" w:rsidR="00820379" w:rsidRPr="00C620F8" w:rsidRDefault="00820379" w:rsidP="00820379">
      <w:pPr>
        <w:pStyle w:val="StandardWeb"/>
        <w:spacing w:line="276" w:lineRule="auto"/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</w:pPr>
      <w:r w:rsidRPr="00820379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 xml:space="preserve">Wie lange dauert ein Interview? </w:t>
      </w:r>
      <w:r w:rsidR="00C620F8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 xml:space="preserve"> </w:t>
      </w:r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45 – 60 Minuten </w:t>
      </w:r>
    </w:p>
    <w:p w14:paraId="653FFFF0" w14:textId="6FC9645E" w:rsidR="0049777C" w:rsidRDefault="0049777C" w:rsidP="00C620F8">
      <w:pPr>
        <w:pStyle w:val="StandardWeb"/>
        <w:spacing w:line="276" w:lineRule="auto"/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</w:pPr>
      <w:r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 xml:space="preserve">Ist das Interview anonym? </w:t>
      </w:r>
      <w:r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Auf </w:t>
      </w:r>
      <w:r w:rsidR="0039348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>Wunsch werden die Ergebnisse des</w:t>
      </w:r>
      <w:r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 Interviews anonym behandelt.</w:t>
      </w:r>
    </w:p>
    <w:p w14:paraId="6281F853" w14:textId="65FE9161" w:rsidR="00820379" w:rsidRPr="00C620F8" w:rsidRDefault="00820379" w:rsidP="00C620F8">
      <w:pPr>
        <w:pStyle w:val="StandardWeb"/>
        <w:spacing w:line="276" w:lineRule="auto"/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</w:pPr>
      <w:r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lastRenderedPageBreak/>
        <w:t>Was ist Ihr Take-</w:t>
      </w:r>
      <w:proofErr w:type="spellStart"/>
      <w:r w:rsidR="00C620F8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>Away</w:t>
      </w:r>
      <w:proofErr w:type="spellEnd"/>
      <w:r w:rsidR="00C620F8">
        <w:rPr>
          <w:rFonts w:asciiTheme="minorHAnsi" w:hAnsiTheme="minorHAnsi" w:cstheme="minorBidi"/>
          <w:b/>
          <w:color w:val="7F7F7F" w:themeColor="text1" w:themeTint="80"/>
          <w:lang w:eastAsia="ja-JP" w:bidi="de-DE"/>
        </w:rPr>
        <w:t xml:space="preserve">? </w:t>
      </w:r>
      <w:bookmarkStart w:id="0" w:name="_GoBack"/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Neben Kontakten zur LMU </w:t>
      </w:r>
      <w:proofErr w:type="spellStart"/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>München</w:t>
      </w:r>
      <w:proofErr w:type="spellEnd"/>
      <w:r w:rsidRPr="003700CE">
        <w:rPr>
          <w:rFonts w:asciiTheme="minorHAnsi" w:hAnsiTheme="minorHAnsi" w:cstheme="minorBidi"/>
          <w:color w:val="7F7F7F" w:themeColor="text1" w:themeTint="80"/>
          <w:sz w:val="22"/>
          <w:szCs w:val="22"/>
          <w:lang w:eastAsia="ja-JP" w:bidi="de-DE"/>
        </w:rPr>
        <w:t xml:space="preserve"> erhalten Sie auch die Ergebnisse, welche im Rahmen der Forschung entstehen und damit neue Erkenntnisse im Bereich Green IT/IS.</w:t>
      </w:r>
      <w:bookmarkEnd w:id="0"/>
    </w:p>
    <w:sectPr w:rsidR="00820379" w:rsidRPr="00C620F8">
      <w:footerReference w:type="default" r:id="rId10"/>
      <w:footerReference w:type="first" r:id="rId11"/>
      <w:pgSz w:w="11907" w:h="16839" w:code="9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517F3" w14:textId="77777777" w:rsidR="003664C3" w:rsidRDefault="003664C3">
      <w:pPr>
        <w:spacing w:before="0" w:after="0" w:line="240" w:lineRule="auto"/>
      </w:pPr>
      <w:r>
        <w:separator/>
      </w:r>
    </w:p>
    <w:p w14:paraId="4DD4C1CF" w14:textId="77777777" w:rsidR="003664C3" w:rsidRDefault="003664C3"/>
    <w:p w14:paraId="761BF7D7" w14:textId="77777777" w:rsidR="003664C3" w:rsidRDefault="003664C3"/>
    <w:p w14:paraId="29FFE48C" w14:textId="77777777" w:rsidR="003664C3" w:rsidRDefault="003664C3"/>
  </w:endnote>
  <w:endnote w:type="continuationSeparator" w:id="0">
    <w:p w14:paraId="7D332C2E" w14:textId="77777777" w:rsidR="003664C3" w:rsidRDefault="003664C3">
      <w:pPr>
        <w:spacing w:before="0" w:after="0" w:line="240" w:lineRule="auto"/>
      </w:pPr>
      <w:r>
        <w:continuationSeparator/>
      </w:r>
    </w:p>
    <w:p w14:paraId="2F32CFFB" w14:textId="77777777" w:rsidR="003664C3" w:rsidRDefault="003664C3"/>
    <w:p w14:paraId="4B619FFB" w14:textId="77777777" w:rsidR="003664C3" w:rsidRDefault="003664C3"/>
    <w:p w14:paraId="7B434B2E" w14:textId="77777777" w:rsidR="003664C3" w:rsidRDefault="003664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FB07F" w14:textId="77777777" w:rsidR="00DB468A" w:rsidRDefault="004414D0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F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D72A6" w14:textId="537B3B84" w:rsidR="00DB468A" w:rsidRDefault="00DB468A" w:rsidP="00252774">
    <w:pPr>
      <w:pStyle w:val="Fuzeile"/>
      <w:pBdr>
        <w:top w:val="single" w:sz="4" w:space="0" w:color="0072C6" w:themeColor="accent1"/>
        <w:bottom w:val="single" w:sz="4" w:space="0" w:color="0072C6" w:themeColor="accent1"/>
      </w:pBdr>
      <w:tabs>
        <w:tab w:val="left" w:pos="178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DD103" w14:textId="77777777" w:rsidR="003664C3" w:rsidRDefault="003664C3">
      <w:pPr>
        <w:spacing w:before="0" w:after="0" w:line="240" w:lineRule="auto"/>
      </w:pPr>
      <w:r>
        <w:separator/>
      </w:r>
    </w:p>
    <w:p w14:paraId="50684CBC" w14:textId="77777777" w:rsidR="003664C3" w:rsidRDefault="003664C3"/>
    <w:p w14:paraId="4C54B0AC" w14:textId="77777777" w:rsidR="003664C3" w:rsidRDefault="003664C3"/>
    <w:p w14:paraId="680A914C" w14:textId="77777777" w:rsidR="003664C3" w:rsidRDefault="003664C3"/>
  </w:footnote>
  <w:footnote w:type="continuationSeparator" w:id="0">
    <w:p w14:paraId="392D859F" w14:textId="77777777" w:rsidR="003664C3" w:rsidRDefault="003664C3">
      <w:pPr>
        <w:spacing w:before="0" w:after="0" w:line="240" w:lineRule="auto"/>
      </w:pPr>
      <w:r>
        <w:continuationSeparator/>
      </w:r>
    </w:p>
    <w:p w14:paraId="226BF802" w14:textId="77777777" w:rsidR="003664C3" w:rsidRDefault="003664C3"/>
    <w:p w14:paraId="23163700" w14:textId="77777777" w:rsidR="003664C3" w:rsidRDefault="003664C3"/>
    <w:p w14:paraId="2648BF69" w14:textId="77777777" w:rsidR="003664C3" w:rsidRDefault="003664C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F9"/>
    <w:rsid w:val="001B4D90"/>
    <w:rsid w:val="00250A50"/>
    <w:rsid w:val="00252774"/>
    <w:rsid w:val="002A50B4"/>
    <w:rsid w:val="002C2188"/>
    <w:rsid w:val="002F0D3C"/>
    <w:rsid w:val="0036076F"/>
    <w:rsid w:val="003664C3"/>
    <w:rsid w:val="003700CE"/>
    <w:rsid w:val="00374636"/>
    <w:rsid w:val="003759D6"/>
    <w:rsid w:val="0039348E"/>
    <w:rsid w:val="003B7612"/>
    <w:rsid w:val="003E5381"/>
    <w:rsid w:val="004414D0"/>
    <w:rsid w:val="0049777C"/>
    <w:rsid w:val="004D35AD"/>
    <w:rsid w:val="00505DC0"/>
    <w:rsid w:val="005A3249"/>
    <w:rsid w:val="005A3647"/>
    <w:rsid w:val="00653B45"/>
    <w:rsid w:val="006C0BC3"/>
    <w:rsid w:val="006D79A6"/>
    <w:rsid w:val="00702647"/>
    <w:rsid w:val="007A4420"/>
    <w:rsid w:val="007B1549"/>
    <w:rsid w:val="00820379"/>
    <w:rsid w:val="00857AFE"/>
    <w:rsid w:val="00916480"/>
    <w:rsid w:val="00922CB9"/>
    <w:rsid w:val="00923AFB"/>
    <w:rsid w:val="009A3013"/>
    <w:rsid w:val="009B5F15"/>
    <w:rsid w:val="009E3A7F"/>
    <w:rsid w:val="00B8755D"/>
    <w:rsid w:val="00C620F8"/>
    <w:rsid w:val="00C928FD"/>
    <w:rsid w:val="00C9629E"/>
    <w:rsid w:val="00D15C12"/>
    <w:rsid w:val="00D30436"/>
    <w:rsid w:val="00DB468A"/>
    <w:rsid w:val="00DC642E"/>
    <w:rsid w:val="00E70C7A"/>
    <w:rsid w:val="00E82683"/>
    <w:rsid w:val="00F9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1B1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22CB9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rae">
    <w:name w:val="Straße"/>
    <w:basedOn w:val="Standard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Gruformel">
    <w:name w:val="Closing"/>
    <w:basedOn w:val="Standard"/>
    <w:link w:val="GruformelZchn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GruformelZchn">
    <w:name w:val="Grußformel Zchn"/>
    <w:basedOn w:val="Absatz-Standardschriftart"/>
    <w:link w:val="Gruformel"/>
    <w:uiPriority w:val="32"/>
    <w:rPr>
      <w:rFonts w:eastAsiaTheme="minorEastAsia"/>
      <w:bCs/>
      <w:caps/>
      <w:spacing w:val="28"/>
      <w:szCs w:val="18"/>
    </w:rPr>
  </w:style>
  <w:style w:type="paragraph" w:styleId="Unterschrift">
    <w:name w:val="Signature"/>
    <w:basedOn w:val="Standard"/>
    <w:link w:val="UnterschriftZchn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UnterschriftZchn">
    <w:name w:val="Unterschrift Zchn"/>
    <w:basedOn w:val="Absatz-Standardschriftart"/>
    <w:link w:val="Unterschrift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um">
    <w:name w:val="Date"/>
    <w:basedOn w:val="Standard"/>
    <w:link w:val="DatumZchn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umZchn">
    <w:name w:val="Datum Zchn"/>
    <w:basedOn w:val="Absatz-Standardschriftart"/>
    <w:link w:val="Datum"/>
    <w:uiPriority w:val="1"/>
    <w:rPr>
      <w:b/>
      <w:spacing w:val="28"/>
      <w:sz w:val="32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paragraph" w:styleId="Titel">
    <w:name w:val="Title"/>
    <w:basedOn w:val="Standard"/>
    <w:next w:val="Standard"/>
    <w:link w:val="TitelZchn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entabelle3-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color w:val="0072C6" w:themeColor="accent1"/>
      <w:sz w:val="24"/>
      <w:szCs w:val="24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elZchn">
    <w:name w:val="Titel Zchn"/>
    <w:basedOn w:val="Absatz-Standardschriftart"/>
    <w:link w:val="Titel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Anrede">
    <w:name w:val="Salutation"/>
    <w:basedOn w:val="Standard"/>
    <w:next w:val="Standard"/>
    <w:link w:val="AnredeZchn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AnredeZchn">
    <w:name w:val="Anrede Zchn"/>
    <w:basedOn w:val="Absatz-Standardschriftart"/>
    <w:link w:val="Anrede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Kopfzeile">
    <w:name w:val="header"/>
    <w:basedOn w:val="Standard"/>
    <w:link w:val="KopfzeileZchn"/>
    <w:uiPriority w:val="99"/>
    <w:unhideWhenUsed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styleId="Link">
    <w:name w:val="Hyperlink"/>
    <w:basedOn w:val="Absatz-Standardschriftart"/>
    <w:uiPriority w:val="99"/>
    <w:unhideWhenUsed/>
    <w:rsid w:val="00F901F9"/>
    <w:rPr>
      <w:color w:val="0072C6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23AFB"/>
    <w:rPr>
      <w:color w:val="79498B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82037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ophia.Forstner@campus.lmu.de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ophiaforstner/Library/Containers/com.microsoft.Word/Data/Library/Caches/1031/TM10002073/Gescha&#776;ftsbrief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Geschäftsbrief.dotx</Template>
  <TotalTime>0</TotalTime>
  <Pages>2</Pages>
  <Words>260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Forstner</dc:creator>
  <cp:keywords/>
  <dc:description/>
  <cp:lastModifiedBy>Sophia Forstner</cp:lastModifiedBy>
  <cp:revision>6</cp:revision>
  <dcterms:created xsi:type="dcterms:W3CDTF">2017-03-23T15:28:00Z</dcterms:created>
  <dcterms:modified xsi:type="dcterms:W3CDTF">2017-03-29T10:13:00Z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